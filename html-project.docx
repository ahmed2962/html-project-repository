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040070" w14:textId="7D1E90D5" w:rsidR="00BA57D1" w:rsidRDefault="00BA57D1" w:rsidP="00BA57D1">
      <w:pPr>
        <w:rPr>
          <w:rtl/>
          <w:lang w:bidi="ar-EG"/>
        </w:rPr>
      </w:pPr>
      <w:r w:rsidRPr="00950B30">
        <w:rPr>
          <w:b/>
          <w:bCs/>
        </w:rPr>
        <w:t>Name</w:t>
      </w:r>
      <w:r>
        <w:rPr>
          <w:b/>
          <w:bCs/>
        </w:rPr>
        <w:t xml:space="preserve">: </w:t>
      </w:r>
      <w:r w:rsidR="0004240C">
        <w:t xml:space="preserve">Ahmed </w:t>
      </w:r>
      <w:proofErr w:type="spellStart"/>
      <w:r w:rsidR="0004240C">
        <w:t>Essam</w:t>
      </w:r>
      <w:proofErr w:type="spellEnd"/>
      <w:r w:rsidR="0004240C">
        <w:t xml:space="preserve"> Ali </w:t>
      </w:r>
      <w:proofErr w:type="spellStart"/>
      <w:r w:rsidR="0004240C">
        <w:t>Taha</w:t>
      </w:r>
      <w:proofErr w:type="spellEnd"/>
      <w:r>
        <w:t xml:space="preserve">          </w:t>
      </w:r>
      <w:r w:rsidRPr="00950B30">
        <w:rPr>
          <w:b/>
          <w:bCs/>
        </w:rPr>
        <w:t>Topic</w:t>
      </w:r>
      <w:r>
        <w:t xml:space="preserve">: Artificial </w:t>
      </w:r>
      <w:r w:rsidRPr="00950B30">
        <w:t>Intelligence</w:t>
      </w:r>
    </w:p>
    <w:p w14:paraId="27917859" w14:textId="10204F39" w:rsidR="00BA57D1" w:rsidRPr="00950B30" w:rsidRDefault="00BA57D1" w:rsidP="00BA57D1">
      <w:r w:rsidRPr="00950B30">
        <w:rPr>
          <w:b/>
          <w:bCs/>
        </w:rPr>
        <w:t>Code</w:t>
      </w:r>
      <w:r>
        <w:rPr>
          <w:b/>
          <w:bCs/>
        </w:rPr>
        <w:t>:</w:t>
      </w:r>
      <w:r>
        <w:t xml:space="preserve"> </w:t>
      </w:r>
      <w:r w:rsidR="0004240C">
        <w:rPr>
          <w:rFonts w:asciiTheme="majorBidi" w:hAnsiTheme="majorBidi" w:cstheme="majorBidi"/>
          <w:sz w:val="28"/>
          <w:szCs w:val="36"/>
        </w:rPr>
        <w:t>106</w:t>
      </w:r>
    </w:p>
    <w:tbl>
      <w:tblPr>
        <w:tblW w:w="5001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9592"/>
      </w:tblGrid>
      <w:tr w:rsidR="00BA57D1" w:rsidRPr="00E03A92" w14:paraId="507B6BB9" w14:textId="77777777" w:rsidTr="00A720C9">
        <w:trPr>
          <w:trHeight w:val="144"/>
        </w:trPr>
        <w:tc>
          <w:tcPr>
            <w:tcW w:w="8642" w:type="dxa"/>
            <w:tcBorders>
              <w:top w:val="single" w:sz="18" w:space="0" w:color="44546A" w:themeColor="text2"/>
            </w:tcBorders>
          </w:tcPr>
          <w:p w14:paraId="12C2A688" w14:textId="77777777" w:rsidR="00BA57D1" w:rsidRPr="00E03A92" w:rsidRDefault="00BA57D1" w:rsidP="00A720C9">
            <w:pPr>
              <w:pStyle w:val="NoSpacing"/>
            </w:pPr>
          </w:p>
        </w:tc>
      </w:tr>
    </w:tbl>
    <w:p w14:paraId="29E07A84" w14:textId="77777777" w:rsidR="00BA57D1" w:rsidRPr="00950B30" w:rsidRDefault="00BA57D1" w:rsidP="00BA57D1">
      <w:pPr>
        <w:jc w:val="center"/>
        <w:rPr>
          <w:b/>
          <w:bCs/>
          <w:sz w:val="36"/>
          <w:szCs w:val="44"/>
        </w:rPr>
      </w:pPr>
      <w:r w:rsidRPr="00950B30">
        <w:rPr>
          <w:b/>
          <w:bCs/>
          <w:sz w:val="36"/>
          <w:szCs w:val="44"/>
        </w:rPr>
        <w:t>Application Brief</w:t>
      </w:r>
    </w:p>
    <w:p w14:paraId="6B49B1F0" w14:textId="79272E27" w:rsidR="00BA57D1" w:rsidRPr="00950B30" w:rsidRDefault="0004240C" w:rsidP="00BA57D1">
      <w:pPr>
        <w:shd w:val="clear" w:color="auto" w:fill="FFFFFF"/>
        <w:spacing w:before="100" w:beforeAutospacing="1" w:after="100" w:afterAutospacing="1" w:line="240" w:lineRule="auto"/>
        <w:ind w:right="0"/>
        <w:rPr>
          <w:rFonts w:ascii="Verdana" w:eastAsia="Times New Roman" w:hAnsi="Verdana" w:cs="Times New Roman"/>
          <w:sz w:val="27"/>
          <w:szCs w:val="27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Artificial Intelligence</w:t>
      </w:r>
      <w:r>
        <w:rPr>
          <w:rFonts w:ascii="Arial" w:hAnsi="Arial" w:cs="Arial"/>
          <w:color w:val="202124"/>
          <w:shd w:val="clear" w:color="auto" w:fill="FFFFFF"/>
        </w:rPr>
        <w:t> 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Machine Learning</w:t>
      </w:r>
      <w:r>
        <w:rPr>
          <w:rFonts w:ascii="Arial" w:hAnsi="Arial" w:cs="Arial"/>
          <w:color w:val="202124"/>
          <w:shd w:val="clear" w:color="auto" w:fill="FFFFFF"/>
        </w:rPr>
        <w:t> are products of both science and myth. The idea that machines could think and perform tasks just as humans do is thousands of years old. The cognitive truths expressed 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AI</w:t>
      </w:r>
      <w:r>
        <w:rPr>
          <w:rFonts w:ascii="Arial" w:hAnsi="Arial" w:cs="Arial"/>
          <w:color w:val="202124"/>
          <w:shd w:val="clear" w:color="auto" w:fill="FFFFFF"/>
        </w:rPr>
        <w:t> and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Machine Learning</w:t>
      </w:r>
      <w:r>
        <w:rPr>
          <w:rFonts w:ascii="Arial" w:hAnsi="Arial" w:cs="Arial"/>
          <w:color w:val="202124"/>
          <w:shd w:val="clear" w:color="auto" w:fill="FFFFFF"/>
        </w:rPr>
        <w:t> systems are not new either.</w:t>
      </w:r>
    </w:p>
    <w:p w14:paraId="23C2E0FB" w14:textId="77777777" w:rsidR="00BA57D1" w:rsidRPr="00950B30" w:rsidRDefault="00BA57D1" w:rsidP="00BA57D1"/>
    <w:tbl>
      <w:tblPr>
        <w:tblW w:w="5144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9866"/>
      </w:tblGrid>
      <w:tr w:rsidR="00BA57D1" w:rsidRPr="00E03A92" w14:paraId="0AA3130F" w14:textId="77777777" w:rsidTr="0004240C">
        <w:trPr>
          <w:trHeight w:val="138"/>
        </w:trPr>
        <w:tc>
          <w:tcPr>
            <w:tcW w:w="9630" w:type="dxa"/>
            <w:tcBorders>
              <w:top w:val="single" w:sz="18" w:space="0" w:color="44546A" w:themeColor="text2"/>
            </w:tcBorders>
            <w:shd w:val="clear" w:color="auto" w:fill="auto"/>
          </w:tcPr>
          <w:p w14:paraId="5F568B89" w14:textId="77777777" w:rsidR="00BA57D1" w:rsidRDefault="00BA57D1" w:rsidP="00A720C9">
            <w:pPr>
              <w:pStyle w:val="NoSpacing"/>
            </w:pPr>
          </w:p>
          <w:p w14:paraId="37B9F9C4" w14:textId="77777777" w:rsidR="00BA57D1" w:rsidRDefault="00BA57D1" w:rsidP="00BA57D1">
            <w:pPr>
              <w:pStyle w:val="NoSpacing"/>
              <w:jc w:val="center"/>
            </w:pPr>
          </w:p>
          <w:p w14:paraId="74AF9A2F" w14:textId="70A8AB97" w:rsidR="00BA57D1" w:rsidRDefault="00BA57D1" w:rsidP="00BA57D1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b/>
                <w:bCs/>
                <w:sz w:val="36"/>
                <w:szCs w:val="44"/>
              </w:rPr>
              <w:t>Links</w:t>
            </w:r>
          </w:p>
          <w:p w14:paraId="11CBABC1" w14:textId="77777777" w:rsidR="002055DB" w:rsidRDefault="002055DB" w:rsidP="00BA57D1">
            <w:pPr>
              <w:jc w:val="center"/>
              <w:rPr>
                <w:b/>
                <w:bCs/>
                <w:sz w:val="36"/>
                <w:szCs w:val="44"/>
              </w:rPr>
            </w:pPr>
          </w:p>
          <w:p w14:paraId="35989252" w14:textId="47D5C617" w:rsidR="002055DB" w:rsidRDefault="00C70F0E" w:rsidP="001E6639">
            <w:pPr>
              <w:rPr>
                <w:rStyle w:val="Hyperlink"/>
                <w:sz w:val="36"/>
                <w:szCs w:val="44"/>
              </w:rPr>
            </w:pPr>
            <w:proofErr w:type="spellStart"/>
            <w:r>
              <w:rPr>
                <w:sz w:val="36"/>
                <w:szCs w:val="44"/>
              </w:rPr>
              <w:t>Github</w:t>
            </w:r>
            <w:proofErr w:type="spellEnd"/>
            <w:r>
              <w:rPr>
                <w:sz w:val="36"/>
                <w:szCs w:val="44"/>
              </w:rPr>
              <w:t xml:space="preserve"> link:</w:t>
            </w:r>
            <w:r w:rsidR="000C7735">
              <w:rPr>
                <w:sz w:val="36"/>
                <w:szCs w:val="44"/>
              </w:rPr>
              <w:t xml:space="preserve"> </w:t>
            </w:r>
            <w:hyperlink r:id="rId11" w:history="1">
              <w:r w:rsidR="001E6639" w:rsidRPr="001612A9">
                <w:rPr>
                  <w:rStyle w:val="Hyperlink"/>
                  <w:sz w:val="36"/>
                  <w:szCs w:val="44"/>
                </w:rPr>
                <w:t>https://github.com/ahmed222002/html-project-repository</w:t>
              </w:r>
            </w:hyperlink>
            <w:r w:rsidR="001E6639">
              <w:rPr>
                <w:sz w:val="36"/>
                <w:szCs w:val="44"/>
              </w:rPr>
              <w:br/>
            </w:r>
            <w:proofErr w:type="spellStart"/>
            <w:r w:rsidR="001E6639">
              <w:rPr>
                <w:sz w:val="36"/>
                <w:szCs w:val="44"/>
              </w:rPr>
              <w:t>Github</w:t>
            </w:r>
            <w:proofErr w:type="spellEnd"/>
            <w:r w:rsidR="001E6639">
              <w:rPr>
                <w:sz w:val="36"/>
                <w:szCs w:val="44"/>
              </w:rPr>
              <w:t xml:space="preserve"> </w:t>
            </w:r>
            <w:proofErr w:type="spellStart"/>
            <w:r w:rsidR="001E6639">
              <w:rPr>
                <w:sz w:val="36"/>
                <w:szCs w:val="44"/>
              </w:rPr>
              <w:t>padges</w:t>
            </w:r>
            <w:proofErr w:type="spellEnd"/>
            <w:r w:rsidR="001E6639">
              <w:rPr>
                <w:sz w:val="36"/>
                <w:szCs w:val="44"/>
              </w:rPr>
              <w:t xml:space="preserve"> (</w:t>
            </w:r>
            <w:proofErr w:type="spellStart"/>
            <w:r w:rsidR="001E6639">
              <w:rPr>
                <w:sz w:val="36"/>
                <w:szCs w:val="44"/>
              </w:rPr>
              <w:t>puplished</w:t>
            </w:r>
            <w:proofErr w:type="spellEnd"/>
            <w:r w:rsidR="001E6639">
              <w:rPr>
                <w:sz w:val="36"/>
                <w:szCs w:val="44"/>
              </w:rPr>
              <w:t xml:space="preserve">-website) : </w:t>
            </w:r>
            <w:hyperlink r:id="rId12" w:history="1">
              <w:r w:rsidR="001E6639" w:rsidRPr="001612A9">
                <w:rPr>
                  <w:rStyle w:val="Hyperlink"/>
                  <w:sz w:val="36"/>
                  <w:szCs w:val="44"/>
                </w:rPr>
                <w:t>https://ahmed222002.github.io/html-project-repository/</w:t>
              </w:r>
            </w:hyperlink>
          </w:p>
          <w:p w14:paraId="6F1D3A0B" w14:textId="457567F1" w:rsidR="009C3C06" w:rsidRDefault="009C3C06" w:rsidP="009C3C06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b/>
                <w:bCs/>
                <w:sz w:val="36"/>
                <w:szCs w:val="44"/>
              </w:rPr>
              <w:t>Source Code</w:t>
            </w:r>
          </w:p>
          <w:p w14:paraId="270AE596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html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6816658F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body</w:t>
            </w:r>
          </w:p>
          <w:p w14:paraId="3E431663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background-image:url</w:t>
            </w:r>
            <w:proofErr w:type="spellEnd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('565.jpg')"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EBE9BF9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color:rgb</w:t>
            </w:r>
            <w:proofErr w:type="spellEnd"/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(0, 217, 255);"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Home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61726849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proofErr w:type="spellStart"/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ul</w:t>
            </w:r>
            <w:proofErr w:type="spellEnd"/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7D17A7A3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"Defination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Defination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0F87005E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"The Goals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The Goals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4925DC35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"Classification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Classification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A3CDE03" w14:textId="1AAF899D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   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href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"Applications of AI.html"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H2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  <w:r w:rsidRPr="0004240C">
              <w:rPr>
                <w:rFonts w:ascii="Consolas" w:eastAsia="Times New Roman" w:hAnsi="Consolas" w:cs="Consolas"/>
                <w:color w:val="9CDCFE"/>
                <w:sz w:val="21"/>
                <w:szCs w:val="21"/>
              </w:rPr>
              <w:t>style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=</w:t>
            </w:r>
            <w:r w:rsidRPr="0004240C">
              <w:rPr>
                <w:rFonts w:ascii="Consolas" w:eastAsia="Times New Roman" w:hAnsi="Consolas" w:cs="Consolas"/>
                <w:color w:val="CE9178"/>
                <w:sz w:val="21"/>
                <w:szCs w:val="21"/>
              </w:rPr>
              <w:t>"color:WHITE;"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Applications of AI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h1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a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li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</w:p>
          <w:p w14:paraId="2339EEEE" w14:textId="5B3F01D5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proofErr w:type="spellStart"/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ul</w:t>
            </w:r>
            <w:proofErr w:type="spellEnd"/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008FDF54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body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</w:p>
          <w:p w14:paraId="2A775C34" w14:textId="77777777" w:rsidR="0004240C" w:rsidRPr="0004240C" w:rsidRDefault="0004240C" w:rsidP="0004240C">
            <w:pPr>
              <w:shd w:val="clear" w:color="auto" w:fill="1E1E1E"/>
              <w:spacing w:after="0" w:line="285" w:lineRule="atLeast"/>
              <w:ind w:right="0"/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</w:pP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&lt;/</w:t>
            </w:r>
            <w:r w:rsidRPr="0004240C">
              <w:rPr>
                <w:rFonts w:ascii="Consolas" w:eastAsia="Times New Roman" w:hAnsi="Consolas" w:cs="Consolas"/>
                <w:color w:val="569CD6"/>
                <w:sz w:val="21"/>
                <w:szCs w:val="21"/>
              </w:rPr>
              <w:t>html</w:t>
            </w:r>
            <w:r w:rsidRPr="0004240C">
              <w:rPr>
                <w:rFonts w:ascii="Consolas" w:eastAsia="Times New Roman" w:hAnsi="Consolas" w:cs="Consolas"/>
                <w:color w:val="808080"/>
                <w:sz w:val="21"/>
                <w:szCs w:val="21"/>
              </w:rPr>
              <w:t>&gt;</w:t>
            </w:r>
            <w:r w:rsidRPr="0004240C">
              <w:rPr>
                <w:rFonts w:ascii="Consolas" w:eastAsia="Times New Roman" w:hAnsi="Consolas" w:cs="Consolas"/>
                <w:color w:val="D4D4D4"/>
                <w:sz w:val="21"/>
                <w:szCs w:val="21"/>
              </w:rPr>
              <w:t> </w:t>
            </w:r>
          </w:p>
          <w:p w14:paraId="44215EDE" w14:textId="77777777" w:rsidR="009C3C06" w:rsidRDefault="009C3C06" w:rsidP="009C3C06">
            <w:pPr>
              <w:jc w:val="center"/>
              <w:rPr>
                <w:rStyle w:val="Hyperlink"/>
              </w:rPr>
            </w:pPr>
          </w:p>
          <w:p w14:paraId="307F545A" w14:textId="1FD3CE2C" w:rsidR="009C3C06" w:rsidRDefault="009C3C06" w:rsidP="001E6639">
            <w:pPr>
              <w:rPr>
                <w:rStyle w:val="Hyperlink"/>
              </w:rPr>
            </w:pPr>
          </w:p>
          <w:p w14:paraId="1B9940C8" w14:textId="77777777" w:rsidR="009C3C06" w:rsidRPr="001E6639" w:rsidRDefault="009C3C06" w:rsidP="001E6639">
            <w:pPr>
              <w:rPr>
                <w:sz w:val="36"/>
                <w:szCs w:val="44"/>
              </w:rPr>
            </w:pPr>
          </w:p>
          <w:p w14:paraId="063DC45F" w14:textId="5EFD5530" w:rsidR="00BA57D1" w:rsidRPr="00E03A92" w:rsidRDefault="00BA57D1" w:rsidP="00BA57D1">
            <w:pPr>
              <w:pStyle w:val="NoSpacing"/>
              <w:jc w:val="center"/>
            </w:pPr>
          </w:p>
        </w:tc>
      </w:tr>
    </w:tbl>
    <w:p w14:paraId="6851F474" w14:textId="29220654" w:rsidR="00BA57D1" w:rsidRDefault="00BA57D1" w:rsidP="00BA57D1">
      <w:pPr>
        <w:jc w:val="center"/>
        <w:rPr>
          <w:b/>
          <w:bCs/>
          <w:noProof/>
          <w:sz w:val="36"/>
          <w:szCs w:val="44"/>
        </w:rPr>
      </w:pPr>
      <w:r>
        <w:lastRenderedPageBreak/>
        <w:br/>
      </w:r>
      <w:r>
        <w:rPr>
          <w:b/>
          <w:bCs/>
          <w:sz w:val="36"/>
          <w:szCs w:val="44"/>
        </w:rPr>
        <w:t>Screen Shots</w:t>
      </w:r>
      <w:r w:rsidR="00C70F0E">
        <w:rPr>
          <w:b/>
          <w:bCs/>
          <w:sz w:val="36"/>
          <w:szCs w:val="44"/>
        </w:rPr>
        <w:t xml:space="preserve"> of WEB site</w:t>
      </w:r>
      <w:r w:rsidR="009D61F4">
        <w:rPr>
          <w:b/>
          <w:bCs/>
          <w:noProof/>
          <w:sz w:val="36"/>
          <w:szCs w:val="44"/>
        </w:rPr>
        <w:drawing>
          <wp:inline distT="0" distB="0" distL="0" distR="0" wp14:anchorId="19599CDC" wp14:editId="1DE35D52">
            <wp:extent cx="5943600" cy="3895725"/>
            <wp:effectExtent l="0" t="0" r="0" b="9525"/>
            <wp:docPr id="17" name="Picture 17" descr="C:\Users\0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5EC3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14680907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762F0F22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06647108" w14:textId="77777777" w:rsidR="009D61F4" w:rsidRDefault="009D61F4" w:rsidP="00BA57D1">
      <w:pPr>
        <w:jc w:val="center"/>
        <w:rPr>
          <w:b/>
          <w:bCs/>
          <w:noProof/>
          <w:sz w:val="36"/>
          <w:szCs w:val="44"/>
        </w:rPr>
      </w:pPr>
    </w:p>
    <w:p w14:paraId="17F64C66" w14:textId="77777777" w:rsidR="009D61F4" w:rsidRDefault="009D61F4" w:rsidP="009D61F4">
      <w:pPr>
        <w:rPr>
          <w:b/>
          <w:bCs/>
          <w:noProof/>
          <w:sz w:val="36"/>
          <w:szCs w:val="44"/>
        </w:rPr>
      </w:pPr>
    </w:p>
    <w:p w14:paraId="78B26E3C" w14:textId="77777777" w:rsidR="009D61F4" w:rsidRDefault="009D61F4" w:rsidP="009D61F4">
      <w:pPr>
        <w:rPr>
          <w:b/>
          <w:bCs/>
          <w:noProof/>
          <w:sz w:val="36"/>
          <w:szCs w:val="44"/>
        </w:rPr>
      </w:pPr>
    </w:p>
    <w:p w14:paraId="703BF545" w14:textId="433465FB" w:rsidR="009D61F4" w:rsidRDefault="009D61F4" w:rsidP="009D61F4">
      <w:pPr>
        <w:rPr>
          <w:b/>
          <w:bCs/>
          <w:noProof/>
          <w:sz w:val="36"/>
          <w:szCs w:val="44"/>
        </w:rPr>
      </w:pPr>
      <w:r>
        <w:rPr>
          <w:b/>
          <w:bCs/>
          <w:noProof/>
          <w:sz w:val="36"/>
          <w:szCs w:val="44"/>
        </w:rPr>
        <w:drawing>
          <wp:inline distT="0" distB="0" distL="0" distR="0" wp14:anchorId="16F58D1D" wp14:editId="65335019">
            <wp:extent cx="5943600" cy="3800475"/>
            <wp:effectExtent l="0" t="0" r="0" b="9525"/>
            <wp:docPr id="15" name="Picture 15" descr="C:\Users\0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\Desktop\1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FAE2C" w14:textId="1F6CB23F" w:rsidR="0004240C" w:rsidRDefault="009D61F4" w:rsidP="009D61F4">
      <w:pPr>
        <w:rPr>
          <w:b/>
          <w:bCs/>
          <w:noProof/>
          <w:sz w:val="36"/>
          <w:szCs w:val="44"/>
        </w:rPr>
      </w:pPr>
      <w:r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80AB058" wp14:editId="6D1BD624">
            <wp:extent cx="5934075" cy="3800475"/>
            <wp:effectExtent l="0" t="0" r="9525" b="9525"/>
            <wp:docPr id="19" name="Picture 19" descr="C:\Users\0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44"/>
        </w:rPr>
        <w:drawing>
          <wp:inline distT="0" distB="0" distL="0" distR="0" wp14:anchorId="3EB32531" wp14:editId="79A69F58">
            <wp:extent cx="5934075" cy="3829050"/>
            <wp:effectExtent l="0" t="0" r="9525" b="0"/>
            <wp:docPr id="14" name="Picture 14" descr="C:\Users\0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63598C2" wp14:editId="034CB6C6">
            <wp:extent cx="5934075" cy="3876675"/>
            <wp:effectExtent l="0" t="0" r="9525" b="9525"/>
            <wp:docPr id="13" name="Picture 13" descr="C:\Users\0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drawing>
          <wp:inline distT="0" distB="0" distL="0" distR="0" wp14:anchorId="08C610F4" wp14:editId="609E9388">
            <wp:extent cx="5943600" cy="3867150"/>
            <wp:effectExtent l="0" t="0" r="0" b="0"/>
            <wp:docPr id="16" name="Picture 16" descr="C:\Users\0\Desktop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\Desktop\Capture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7AA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43F05FF" wp14:editId="3E7DB4C0">
            <wp:extent cx="5934075" cy="3800475"/>
            <wp:effectExtent l="0" t="0" r="9525" b="9525"/>
            <wp:docPr id="18" name="Picture 18" descr="C:\Users\0\Desktop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0\Desktop\Capture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A546" w14:textId="77777777" w:rsidR="0004240C" w:rsidRPr="00950B30" w:rsidRDefault="0004240C" w:rsidP="00BA57D1">
      <w:pPr>
        <w:jc w:val="center"/>
        <w:rPr>
          <w:b/>
          <w:bCs/>
          <w:sz w:val="36"/>
          <w:szCs w:val="44"/>
        </w:rPr>
      </w:pPr>
    </w:p>
    <w:p w14:paraId="037B0A1D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223FB595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0125CDB4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22512B30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1EF29E24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5CA997E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7135E37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5C2FBDFA" w14:textId="77777777" w:rsidR="004E3B93" w:rsidRDefault="004E3B93" w:rsidP="00BA57D1">
      <w:pPr>
        <w:jc w:val="center"/>
        <w:rPr>
          <w:b/>
          <w:bCs/>
          <w:sz w:val="36"/>
          <w:szCs w:val="44"/>
        </w:rPr>
      </w:pPr>
    </w:p>
    <w:p w14:paraId="689626A4" w14:textId="6780410F" w:rsidR="00A9204E" w:rsidRDefault="00C70F0E" w:rsidP="00BA57D1">
      <w:pPr>
        <w:jc w:val="center"/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lastRenderedPageBreak/>
        <w:t>Screen Shots of Code source</w:t>
      </w:r>
    </w:p>
    <w:p w14:paraId="60E40933" w14:textId="2F15A797" w:rsidR="004E3B93" w:rsidRDefault="004E3B93" w:rsidP="00BA57D1">
      <w:pPr>
        <w:jc w:val="center"/>
        <w:rPr>
          <w:b/>
          <w:bCs/>
          <w:sz w:val="36"/>
          <w:szCs w:val="44"/>
        </w:rPr>
      </w:pPr>
      <w:r>
        <w:rPr>
          <w:b/>
          <w:bCs/>
          <w:noProof/>
          <w:sz w:val="36"/>
          <w:szCs w:val="44"/>
        </w:rPr>
        <w:drawing>
          <wp:inline distT="0" distB="0" distL="0" distR="0" wp14:anchorId="6CCB2ACA" wp14:editId="4935668B">
            <wp:extent cx="5934075" cy="3467100"/>
            <wp:effectExtent l="0" t="0" r="9525" b="0"/>
            <wp:docPr id="23" name="Picture 23" descr="C:\Users\0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\Desktop\2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2121" w14:textId="5A46B780" w:rsidR="004E3B93" w:rsidRDefault="004E3B93" w:rsidP="00BA57D1">
      <w:pPr>
        <w:jc w:val="center"/>
      </w:pPr>
      <w:r>
        <w:rPr>
          <w:noProof/>
        </w:rPr>
        <w:drawing>
          <wp:inline distT="0" distB="0" distL="0" distR="0" wp14:anchorId="2CA527CA" wp14:editId="65FA91B9">
            <wp:extent cx="5934075" cy="3543300"/>
            <wp:effectExtent l="0" t="0" r="9525" b="0"/>
            <wp:docPr id="24" name="Picture 24" descr="C:\Users\0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0\Desktop\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F8E9" w14:textId="77777777" w:rsidR="004E3B93" w:rsidRPr="004E3B93" w:rsidRDefault="004E3B93" w:rsidP="004E3B93"/>
    <w:p w14:paraId="14F9EE23" w14:textId="7F537EB9" w:rsidR="004E3B93" w:rsidRDefault="00A8659D" w:rsidP="00A8659D">
      <w:pPr>
        <w:tabs>
          <w:tab w:val="left" w:pos="3300"/>
        </w:tabs>
      </w:pPr>
      <w:r>
        <w:rPr>
          <w:rFonts w:ascii="Consolas" w:eastAsia="Times New Roman" w:hAnsi="Consolas" w:cs="Consolas"/>
          <w:noProof/>
          <w:color w:val="808080"/>
          <w:sz w:val="21"/>
          <w:szCs w:val="21"/>
        </w:rPr>
        <w:lastRenderedPageBreak/>
        <w:drawing>
          <wp:inline distT="0" distB="0" distL="0" distR="0" wp14:anchorId="413172AC" wp14:editId="210906E1">
            <wp:extent cx="5934075" cy="4381500"/>
            <wp:effectExtent l="0" t="0" r="9525" b="0"/>
            <wp:docPr id="27" name="Picture 27" descr="C:\Users\0\Deskto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0\Desktop\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13E2F" wp14:editId="784B81D7">
            <wp:extent cx="5934075" cy="4629150"/>
            <wp:effectExtent l="0" t="0" r="9525" b="0"/>
            <wp:docPr id="28" name="Picture 28" descr="C:\Users\0\Desktop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0\Desktop\5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2B931" wp14:editId="1D430FDD">
            <wp:extent cx="5934075" cy="4448175"/>
            <wp:effectExtent l="0" t="0" r="9525" b="9525"/>
            <wp:docPr id="29" name="Picture 29" descr="C:\Users\0\Desktop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\Desktop\6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BA655" wp14:editId="16A6B9BF">
            <wp:extent cx="5934075" cy="4295775"/>
            <wp:effectExtent l="0" t="0" r="9525" b="9525"/>
            <wp:docPr id="30" name="Picture 30" descr="C:\Users\0\Desktop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0\Desktop\7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58F8" wp14:editId="12F0C672">
            <wp:extent cx="5934075" cy="2695575"/>
            <wp:effectExtent l="0" t="0" r="9525" b="9525"/>
            <wp:docPr id="31" name="Picture 31" descr="C:\Users\0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0\Desktop\8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F669B54" wp14:editId="14098A9F">
            <wp:extent cx="5934075" cy="4086225"/>
            <wp:effectExtent l="0" t="0" r="9525" b="9525"/>
            <wp:docPr id="32" name="Picture 32" descr="C:\Users\0\Desktop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0\Desktop\9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99728E4" wp14:editId="519846E2">
            <wp:extent cx="5867400" cy="4991100"/>
            <wp:effectExtent l="0" t="0" r="0" b="0"/>
            <wp:docPr id="33" name="Picture 33" descr="C:\Users\0\Desktop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0\Desktop\10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69C3" w14:textId="77777777" w:rsidR="004E3B93" w:rsidRDefault="004E3B93" w:rsidP="004E3B93">
      <w:pPr>
        <w:tabs>
          <w:tab w:val="left" w:pos="3300"/>
        </w:tabs>
      </w:pPr>
    </w:p>
    <w:p w14:paraId="29B34EC2" w14:textId="77777777" w:rsidR="004E3B93" w:rsidRDefault="004E3B93" w:rsidP="004E3B93">
      <w:pPr>
        <w:tabs>
          <w:tab w:val="left" w:pos="3300"/>
        </w:tabs>
      </w:pPr>
    </w:p>
    <w:p w14:paraId="5EE1380D" w14:textId="77777777" w:rsidR="004E3B93" w:rsidRDefault="004E3B93" w:rsidP="004E3B93">
      <w:pPr>
        <w:tabs>
          <w:tab w:val="left" w:pos="3300"/>
        </w:tabs>
      </w:pPr>
    </w:p>
    <w:p w14:paraId="013020D2" w14:textId="77777777" w:rsidR="004E3B93" w:rsidRDefault="004E3B93" w:rsidP="004E3B93">
      <w:pPr>
        <w:tabs>
          <w:tab w:val="left" w:pos="3300"/>
        </w:tabs>
      </w:pPr>
    </w:p>
    <w:p w14:paraId="2E67C074" w14:textId="77777777" w:rsidR="004E3B93" w:rsidRDefault="004E3B93" w:rsidP="004E3B93">
      <w:pPr>
        <w:tabs>
          <w:tab w:val="left" w:pos="3300"/>
        </w:tabs>
      </w:pPr>
    </w:p>
    <w:p w14:paraId="5D4EE367" w14:textId="77777777" w:rsidR="004E3B93" w:rsidRDefault="004E3B93" w:rsidP="004E3B93">
      <w:pPr>
        <w:tabs>
          <w:tab w:val="left" w:pos="3300"/>
        </w:tabs>
      </w:pPr>
    </w:p>
    <w:p w14:paraId="3676D3C7" w14:textId="77777777" w:rsidR="004E3B93" w:rsidRDefault="004E3B93" w:rsidP="004E3B93">
      <w:pPr>
        <w:tabs>
          <w:tab w:val="left" w:pos="3300"/>
        </w:tabs>
      </w:pPr>
    </w:p>
    <w:p w14:paraId="07A743ED" w14:textId="77777777" w:rsidR="004E3B93" w:rsidRDefault="004E3B93" w:rsidP="004E3B93">
      <w:pPr>
        <w:tabs>
          <w:tab w:val="left" w:pos="3300"/>
        </w:tabs>
      </w:pPr>
    </w:p>
    <w:p w14:paraId="36E58B47" w14:textId="77777777" w:rsidR="004E3B93" w:rsidRDefault="004E3B93" w:rsidP="004E3B93">
      <w:pPr>
        <w:tabs>
          <w:tab w:val="left" w:pos="3300"/>
        </w:tabs>
      </w:pPr>
    </w:p>
    <w:p w14:paraId="1F1CF4C4" w14:textId="77777777" w:rsidR="004E3B93" w:rsidRDefault="004E3B93" w:rsidP="004E3B93">
      <w:pPr>
        <w:tabs>
          <w:tab w:val="left" w:pos="3300"/>
        </w:tabs>
      </w:pPr>
    </w:p>
    <w:p w14:paraId="34E6D21B" w14:textId="77777777" w:rsidR="004E3B93" w:rsidRDefault="004E3B93" w:rsidP="004E3B93">
      <w:pPr>
        <w:tabs>
          <w:tab w:val="left" w:pos="3300"/>
        </w:tabs>
      </w:pPr>
    </w:p>
    <w:p w14:paraId="1617138D" w14:textId="77777777" w:rsidR="004E3B93" w:rsidRDefault="004E3B93" w:rsidP="004E3B93">
      <w:pPr>
        <w:tabs>
          <w:tab w:val="left" w:pos="3300"/>
        </w:tabs>
      </w:pPr>
    </w:p>
    <w:p w14:paraId="0E55D57A" w14:textId="77777777" w:rsidR="004E3B93" w:rsidRDefault="004E3B93" w:rsidP="004E3B93">
      <w:pPr>
        <w:tabs>
          <w:tab w:val="left" w:pos="3300"/>
        </w:tabs>
      </w:pPr>
    </w:p>
    <w:p w14:paraId="0DEB6737" w14:textId="77777777" w:rsidR="004E3B93" w:rsidRDefault="004E3B93" w:rsidP="004E3B93">
      <w:pPr>
        <w:tabs>
          <w:tab w:val="left" w:pos="3300"/>
        </w:tabs>
      </w:pPr>
    </w:p>
    <w:p w14:paraId="1AE35DCF" w14:textId="77777777" w:rsidR="004E3B93" w:rsidRDefault="004E3B93" w:rsidP="004E3B93">
      <w:pPr>
        <w:tabs>
          <w:tab w:val="left" w:pos="3300"/>
        </w:tabs>
      </w:pPr>
    </w:p>
    <w:p w14:paraId="1F9283DA" w14:textId="77777777" w:rsidR="004E3B93" w:rsidRDefault="004E3B93" w:rsidP="004E3B93">
      <w:pPr>
        <w:tabs>
          <w:tab w:val="left" w:pos="3300"/>
        </w:tabs>
      </w:pPr>
    </w:p>
    <w:p w14:paraId="52D8F7C5" w14:textId="77777777" w:rsidR="004E3B93" w:rsidRDefault="004E3B93" w:rsidP="004E3B93">
      <w:pPr>
        <w:tabs>
          <w:tab w:val="left" w:pos="3300"/>
        </w:tabs>
      </w:pPr>
    </w:p>
    <w:p w14:paraId="68A61588" w14:textId="77777777" w:rsidR="004E3B93" w:rsidRDefault="004E3B93" w:rsidP="004E3B93">
      <w:pPr>
        <w:tabs>
          <w:tab w:val="left" w:pos="3300"/>
        </w:tabs>
      </w:pPr>
    </w:p>
    <w:p w14:paraId="469501DC" w14:textId="77777777" w:rsidR="004E3B93" w:rsidRDefault="004E3B93" w:rsidP="004E3B93">
      <w:pPr>
        <w:tabs>
          <w:tab w:val="left" w:pos="3300"/>
        </w:tabs>
      </w:pPr>
    </w:p>
    <w:p w14:paraId="5D752DA3" w14:textId="77777777" w:rsidR="004E3B93" w:rsidRDefault="004E3B93" w:rsidP="004E3B93">
      <w:pPr>
        <w:tabs>
          <w:tab w:val="left" w:pos="3300"/>
        </w:tabs>
      </w:pPr>
    </w:p>
    <w:p w14:paraId="7364A273" w14:textId="77777777" w:rsidR="004E3B93" w:rsidRDefault="004E3B93" w:rsidP="004E3B93">
      <w:pPr>
        <w:tabs>
          <w:tab w:val="left" w:pos="3300"/>
        </w:tabs>
      </w:pPr>
    </w:p>
    <w:p w14:paraId="76B9069E" w14:textId="77777777" w:rsidR="004E3B93" w:rsidRDefault="004E3B93" w:rsidP="004E3B93">
      <w:pPr>
        <w:tabs>
          <w:tab w:val="left" w:pos="3300"/>
        </w:tabs>
      </w:pPr>
    </w:p>
    <w:p w14:paraId="333FCA85" w14:textId="77777777" w:rsidR="004E3B93" w:rsidRDefault="004E3B93" w:rsidP="004E3B93">
      <w:pPr>
        <w:tabs>
          <w:tab w:val="left" w:pos="3300"/>
        </w:tabs>
      </w:pPr>
    </w:p>
    <w:p w14:paraId="3149122E" w14:textId="77777777" w:rsidR="004E3B93" w:rsidRDefault="004E3B93" w:rsidP="004E3B93">
      <w:pPr>
        <w:tabs>
          <w:tab w:val="left" w:pos="3300"/>
        </w:tabs>
      </w:pPr>
    </w:p>
    <w:p w14:paraId="5B4B3B96" w14:textId="77777777" w:rsidR="004E3B93" w:rsidRDefault="004E3B93" w:rsidP="004E3B93">
      <w:pPr>
        <w:tabs>
          <w:tab w:val="left" w:pos="3300"/>
        </w:tabs>
      </w:pPr>
    </w:p>
    <w:p w14:paraId="7039D144" w14:textId="77777777" w:rsidR="004E3B93" w:rsidRDefault="004E3B93" w:rsidP="004E3B93">
      <w:pPr>
        <w:tabs>
          <w:tab w:val="left" w:pos="3300"/>
        </w:tabs>
      </w:pPr>
    </w:p>
    <w:p w14:paraId="751E0D7E" w14:textId="77777777" w:rsidR="004E3B93" w:rsidRDefault="004E3B93" w:rsidP="004E3B93">
      <w:pPr>
        <w:tabs>
          <w:tab w:val="left" w:pos="3300"/>
        </w:tabs>
      </w:pPr>
    </w:p>
    <w:p w14:paraId="1CF89B47" w14:textId="77777777" w:rsidR="004E3B93" w:rsidRDefault="004E3B93" w:rsidP="004E3B93">
      <w:pPr>
        <w:tabs>
          <w:tab w:val="left" w:pos="3300"/>
        </w:tabs>
      </w:pPr>
    </w:p>
    <w:p w14:paraId="0869BA0E" w14:textId="77777777" w:rsidR="004E3B93" w:rsidRDefault="004E3B93" w:rsidP="004E3B93">
      <w:pPr>
        <w:tabs>
          <w:tab w:val="left" w:pos="3300"/>
        </w:tabs>
      </w:pPr>
    </w:p>
    <w:p w14:paraId="5B135498" w14:textId="77777777" w:rsidR="004E3B93" w:rsidRDefault="004E3B93" w:rsidP="004E3B93">
      <w:pPr>
        <w:tabs>
          <w:tab w:val="left" w:pos="3300"/>
        </w:tabs>
      </w:pPr>
    </w:p>
    <w:p w14:paraId="0FA13D30" w14:textId="77777777" w:rsidR="004E3B93" w:rsidRDefault="004E3B93" w:rsidP="004E3B93">
      <w:pPr>
        <w:tabs>
          <w:tab w:val="left" w:pos="3300"/>
        </w:tabs>
      </w:pPr>
    </w:p>
    <w:p w14:paraId="37B5187B" w14:textId="77777777" w:rsidR="004E3B93" w:rsidRDefault="004E3B93" w:rsidP="004E3B93">
      <w:pPr>
        <w:tabs>
          <w:tab w:val="left" w:pos="3300"/>
        </w:tabs>
      </w:pPr>
    </w:p>
    <w:p w14:paraId="3978E972" w14:textId="77777777" w:rsidR="004E3B93" w:rsidRDefault="004E3B93" w:rsidP="004E3B93">
      <w:pPr>
        <w:tabs>
          <w:tab w:val="left" w:pos="3300"/>
        </w:tabs>
      </w:pPr>
    </w:p>
    <w:p w14:paraId="6EA08E2E" w14:textId="77777777" w:rsidR="004E3B93" w:rsidRDefault="004E3B93" w:rsidP="004E3B93">
      <w:pPr>
        <w:tabs>
          <w:tab w:val="left" w:pos="3300"/>
        </w:tabs>
      </w:pPr>
    </w:p>
    <w:p w14:paraId="207B7DC3" w14:textId="77777777" w:rsidR="004E3B93" w:rsidRDefault="004E3B93" w:rsidP="004E3B93">
      <w:pPr>
        <w:tabs>
          <w:tab w:val="left" w:pos="3300"/>
        </w:tabs>
      </w:pPr>
    </w:p>
    <w:p w14:paraId="3C946FD7" w14:textId="77777777" w:rsidR="004E3B93" w:rsidRDefault="004E3B93" w:rsidP="004E3B93">
      <w:pPr>
        <w:tabs>
          <w:tab w:val="left" w:pos="3300"/>
        </w:tabs>
      </w:pPr>
    </w:p>
    <w:p w14:paraId="25936851" w14:textId="77777777" w:rsidR="004E3B93" w:rsidRDefault="004E3B93" w:rsidP="004E3B93">
      <w:pPr>
        <w:tabs>
          <w:tab w:val="left" w:pos="3300"/>
        </w:tabs>
      </w:pPr>
    </w:p>
    <w:p w14:paraId="2315C3C5" w14:textId="77777777" w:rsidR="004E3B93" w:rsidRDefault="004E3B93" w:rsidP="004E3B93">
      <w:pPr>
        <w:tabs>
          <w:tab w:val="left" w:pos="3300"/>
        </w:tabs>
      </w:pPr>
    </w:p>
    <w:p w14:paraId="150415F7" w14:textId="77777777" w:rsidR="004E3B93" w:rsidRDefault="004E3B93" w:rsidP="004E3B93">
      <w:pPr>
        <w:tabs>
          <w:tab w:val="left" w:pos="3300"/>
        </w:tabs>
      </w:pPr>
    </w:p>
    <w:p w14:paraId="58CB5D73" w14:textId="77777777" w:rsidR="004E3B93" w:rsidRDefault="004E3B93" w:rsidP="004E3B93">
      <w:pPr>
        <w:tabs>
          <w:tab w:val="left" w:pos="3300"/>
        </w:tabs>
      </w:pPr>
    </w:p>
    <w:p w14:paraId="0CCCF1E0" w14:textId="77777777" w:rsidR="004E3B93" w:rsidRDefault="004E3B93" w:rsidP="004E3B93">
      <w:pPr>
        <w:tabs>
          <w:tab w:val="left" w:pos="3300"/>
        </w:tabs>
      </w:pPr>
    </w:p>
    <w:p w14:paraId="2D67E3D6" w14:textId="77777777" w:rsidR="004E3B93" w:rsidRDefault="004E3B93" w:rsidP="004E3B93">
      <w:pPr>
        <w:tabs>
          <w:tab w:val="left" w:pos="3300"/>
        </w:tabs>
      </w:pPr>
    </w:p>
    <w:p w14:paraId="059C4AD5" w14:textId="77777777" w:rsidR="004E3B93" w:rsidRDefault="004E3B93" w:rsidP="004E3B93">
      <w:pPr>
        <w:tabs>
          <w:tab w:val="left" w:pos="3300"/>
        </w:tabs>
      </w:pPr>
    </w:p>
    <w:p w14:paraId="57EF88CC" w14:textId="77777777" w:rsidR="004E3B93" w:rsidRDefault="004E3B93" w:rsidP="004E3B93">
      <w:pPr>
        <w:tabs>
          <w:tab w:val="left" w:pos="3300"/>
        </w:tabs>
      </w:pPr>
    </w:p>
    <w:p w14:paraId="1B5FD586" w14:textId="77777777" w:rsidR="004E3B93" w:rsidRDefault="004E3B93" w:rsidP="004E3B93">
      <w:pPr>
        <w:tabs>
          <w:tab w:val="left" w:pos="3300"/>
        </w:tabs>
      </w:pPr>
    </w:p>
    <w:p w14:paraId="468F403C" w14:textId="77777777" w:rsidR="004E3B93" w:rsidRDefault="004E3B93" w:rsidP="004E3B93">
      <w:pPr>
        <w:tabs>
          <w:tab w:val="left" w:pos="3300"/>
        </w:tabs>
      </w:pPr>
    </w:p>
    <w:p w14:paraId="00A00D60" w14:textId="77777777" w:rsidR="004E3B93" w:rsidRDefault="004E3B93" w:rsidP="004E3B93">
      <w:pPr>
        <w:tabs>
          <w:tab w:val="left" w:pos="3300"/>
        </w:tabs>
      </w:pPr>
    </w:p>
    <w:p w14:paraId="172DCB9B" w14:textId="77777777" w:rsidR="004E3B93" w:rsidRDefault="004E3B93" w:rsidP="004E3B93">
      <w:pPr>
        <w:tabs>
          <w:tab w:val="left" w:pos="3300"/>
        </w:tabs>
      </w:pPr>
    </w:p>
    <w:p w14:paraId="52E8C7D5" w14:textId="77777777" w:rsidR="004E3B93" w:rsidRDefault="004E3B93" w:rsidP="004E3B93">
      <w:pPr>
        <w:tabs>
          <w:tab w:val="left" w:pos="3300"/>
        </w:tabs>
      </w:pPr>
    </w:p>
    <w:p w14:paraId="47472982" w14:textId="77777777" w:rsidR="004E3B93" w:rsidRDefault="004E3B93" w:rsidP="004E3B93">
      <w:pPr>
        <w:tabs>
          <w:tab w:val="left" w:pos="3300"/>
        </w:tabs>
      </w:pPr>
    </w:p>
    <w:p w14:paraId="10102A69" w14:textId="77777777" w:rsidR="004E3B93" w:rsidRDefault="004E3B93" w:rsidP="004E3B93">
      <w:pPr>
        <w:tabs>
          <w:tab w:val="left" w:pos="3300"/>
        </w:tabs>
      </w:pPr>
    </w:p>
    <w:p w14:paraId="5737AAE0" w14:textId="77777777" w:rsidR="004E3B93" w:rsidRDefault="004E3B93" w:rsidP="004E3B93">
      <w:pPr>
        <w:tabs>
          <w:tab w:val="left" w:pos="3300"/>
        </w:tabs>
      </w:pPr>
    </w:p>
    <w:p w14:paraId="0DA33E14" w14:textId="77777777" w:rsidR="004E3B93" w:rsidRDefault="004E3B93" w:rsidP="004E3B93">
      <w:pPr>
        <w:tabs>
          <w:tab w:val="left" w:pos="3300"/>
        </w:tabs>
      </w:pPr>
    </w:p>
    <w:p w14:paraId="4A912B8E" w14:textId="77777777" w:rsidR="004E3B93" w:rsidRDefault="004E3B93" w:rsidP="004E3B93">
      <w:pPr>
        <w:tabs>
          <w:tab w:val="left" w:pos="3300"/>
        </w:tabs>
      </w:pPr>
    </w:p>
    <w:p w14:paraId="3E40B975" w14:textId="77777777" w:rsidR="004E3B93" w:rsidRDefault="004E3B93" w:rsidP="004E3B93">
      <w:pPr>
        <w:tabs>
          <w:tab w:val="left" w:pos="3300"/>
        </w:tabs>
      </w:pPr>
    </w:p>
    <w:p w14:paraId="5417934C" w14:textId="77777777" w:rsidR="004E3B93" w:rsidRDefault="004E3B93" w:rsidP="004E3B93">
      <w:pPr>
        <w:tabs>
          <w:tab w:val="left" w:pos="3300"/>
        </w:tabs>
      </w:pPr>
    </w:p>
    <w:p w14:paraId="277AA3A0" w14:textId="77777777" w:rsidR="004E3B93" w:rsidRDefault="004E3B93" w:rsidP="004E3B93">
      <w:pPr>
        <w:tabs>
          <w:tab w:val="left" w:pos="3300"/>
        </w:tabs>
      </w:pPr>
    </w:p>
    <w:p w14:paraId="26E402E0" w14:textId="77777777" w:rsidR="004E3B93" w:rsidRDefault="004E3B93" w:rsidP="004E3B93">
      <w:pPr>
        <w:tabs>
          <w:tab w:val="left" w:pos="3300"/>
        </w:tabs>
      </w:pPr>
    </w:p>
    <w:p w14:paraId="144F055F" w14:textId="77777777" w:rsidR="004E3B93" w:rsidRDefault="004E3B93" w:rsidP="004E3B93">
      <w:pPr>
        <w:tabs>
          <w:tab w:val="left" w:pos="3300"/>
        </w:tabs>
      </w:pPr>
    </w:p>
    <w:p w14:paraId="368DD79E" w14:textId="77777777" w:rsidR="004E3B93" w:rsidRDefault="004E3B93" w:rsidP="004E3B93">
      <w:pPr>
        <w:tabs>
          <w:tab w:val="left" w:pos="3300"/>
        </w:tabs>
      </w:pPr>
    </w:p>
    <w:p w14:paraId="7A959486" w14:textId="77777777" w:rsidR="004E3B93" w:rsidRDefault="004E3B93" w:rsidP="004E3B93">
      <w:pPr>
        <w:tabs>
          <w:tab w:val="left" w:pos="3300"/>
        </w:tabs>
      </w:pPr>
    </w:p>
    <w:p w14:paraId="576FC77F" w14:textId="77777777" w:rsidR="004E3B93" w:rsidRDefault="004E3B93" w:rsidP="004E3B93">
      <w:pPr>
        <w:tabs>
          <w:tab w:val="left" w:pos="3300"/>
        </w:tabs>
      </w:pPr>
    </w:p>
    <w:p w14:paraId="764545D9" w14:textId="77777777" w:rsidR="004E3B93" w:rsidRDefault="004E3B93" w:rsidP="004E3B93">
      <w:pPr>
        <w:tabs>
          <w:tab w:val="left" w:pos="3300"/>
        </w:tabs>
      </w:pPr>
    </w:p>
    <w:p w14:paraId="5A95998E" w14:textId="77777777" w:rsidR="004E3B93" w:rsidRDefault="004E3B93" w:rsidP="004E3B93">
      <w:pPr>
        <w:tabs>
          <w:tab w:val="left" w:pos="3300"/>
        </w:tabs>
      </w:pPr>
    </w:p>
    <w:p w14:paraId="3830C304" w14:textId="77777777" w:rsidR="004E3B93" w:rsidRPr="004E3B93" w:rsidRDefault="004E3B93" w:rsidP="004E3B93">
      <w:pPr>
        <w:tabs>
          <w:tab w:val="left" w:pos="3300"/>
        </w:tabs>
      </w:pPr>
    </w:p>
    <w:sectPr w:rsidR="004E3B93" w:rsidRPr="004E3B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3AC079" w14:textId="77777777" w:rsidR="00A2130F" w:rsidRDefault="00A2130F" w:rsidP="004E3B93">
      <w:pPr>
        <w:spacing w:after="0" w:line="240" w:lineRule="auto"/>
      </w:pPr>
      <w:r>
        <w:separator/>
      </w:r>
    </w:p>
  </w:endnote>
  <w:endnote w:type="continuationSeparator" w:id="0">
    <w:p w14:paraId="5197C6E2" w14:textId="77777777" w:rsidR="00A2130F" w:rsidRDefault="00A2130F" w:rsidP="004E3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79B852" w14:textId="77777777" w:rsidR="00A2130F" w:rsidRDefault="00A2130F" w:rsidP="004E3B93">
      <w:pPr>
        <w:spacing w:after="0" w:line="240" w:lineRule="auto"/>
      </w:pPr>
      <w:r>
        <w:separator/>
      </w:r>
    </w:p>
  </w:footnote>
  <w:footnote w:type="continuationSeparator" w:id="0">
    <w:p w14:paraId="2A76EC66" w14:textId="77777777" w:rsidR="00A2130F" w:rsidRDefault="00A2130F" w:rsidP="004E3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9"/>
  </w:num>
  <w:num w:numId="2">
    <w:abstractNumId w:val="12"/>
  </w:num>
  <w:num w:numId="3">
    <w:abstractNumId w:val="10"/>
  </w:num>
  <w:num w:numId="4">
    <w:abstractNumId w:val="21"/>
  </w:num>
  <w:num w:numId="5">
    <w:abstractNumId w:val="13"/>
  </w:num>
  <w:num w:numId="6">
    <w:abstractNumId w:val="16"/>
  </w:num>
  <w:num w:numId="7">
    <w:abstractNumId w:val="1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0"/>
  </w:num>
  <w:num w:numId="21">
    <w:abstractNumId w:val="17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7D1"/>
    <w:rsid w:val="0004240C"/>
    <w:rsid w:val="000C7735"/>
    <w:rsid w:val="001E6639"/>
    <w:rsid w:val="002055DB"/>
    <w:rsid w:val="004017AA"/>
    <w:rsid w:val="004E3B93"/>
    <w:rsid w:val="00645252"/>
    <w:rsid w:val="006D3D74"/>
    <w:rsid w:val="0083569A"/>
    <w:rsid w:val="009C3C06"/>
    <w:rsid w:val="009D61F4"/>
    <w:rsid w:val="00A2130F"/>
    <w:rsid w:val="00A8659D"/>
    <w:rsid w:val="00A9204E"/>
    <w:rsid w:val="00B44034"/>
    <w:rsid w:val="00BA57D1"/>
    <w:rsid w:val="00C70F0E"/>
    <w:rsid w:val="00F2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D33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A57D1"/>
    <w:pPr>
      <w:spacing w:after="200" w:line="271" w:lineRule="auto"/>
      <w:ind w:right="720"/>
    </w:pPr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 w:after="0" w:line="240" w:lineRule="auto"/>
      <w:ind w:right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4"/>
    </w:pPr>
    <w:rPr>
      <w:rFonts w:asciiTheme="majorHAnsi" w:eastAsiaTheme="majorEastAsia" w:hAnsiTheme="majorHAnsi" w:cstheme="majorBidi"/>
      <w:color w:val="1F4E79" w:themeColor="accent1" w:themeShade="80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ind w:right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  <w:ind w:right="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0" w:line="240" w:lineRule="auto"/>
      <w:ind w:left="864" w:right="864"/>
      <w:jc w:val="center"/>
    </w:pPr>
    <w:rPr>
      <w:i/>
      <w:iCs/>
      <w:color w:val="404040" w:themeColor="text1" w:themeTint="BF"/>
      <w:szCs w:val="22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 w:line="240" w:lineRule="auto"/>
      <w:ind w:left="864" w:right="864"/>
      <w:jc w:val="center"/>
    </w:pPr>
    <w:rPr>
      <w:i/>
      <w:iCs/>
      <w:color w:val="1F4E79" w:themeColor="accent1" w:themeShade="80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line="240" w:lineRule="auto"/>
      <w:ind w:right="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spacing w:after="0" w:line="240" w:lineRule="auto"/>
      <w:ind w:left="1152" w:right="1152"/>
    </w:pPr>
    <w:rPr>
      <w:rFonts w:eastAsiaTheme="minorEastAsia"/>
      <w:i/>
      <w:iCs/>
      <w:color w:val="1F4E79" w:themeColor="accent1" w:themeShade="80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 w:line="240" w:lineRule="auto"/>
      <w:ind w:right="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 w:line="240" w:lineRule="auto"/>
      <w:ind w:left="360" w:right="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pPr>
      <w:spacing w:after="0" w:line="240" w:lineRule="auto"/>
      <w:ind w:right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 w:line="240" w:lineRule="auto"/>
      <w:ind w:left="1757" w:right="0"/>
    </w:pPr>
    <w:rPr>
      <w:szCs w:val="22"/>
    </w:rPr>
  </w:style>
  <w:style w:type="paragraph" w:styleId="NoSpacing">
    <w:name w:val="No Spacing"/>
    <w:basedOn w:val="Normal"/>
    <w:uiPriority w:val="1"/>
    <w:qFormat/>
    <w:rsid w:val="00BA57D1"/>
    <w:pPr>
      <w:widowControl w:val="0"/>
      <w:autoSpaceDE w:val="0"/>
      <w:autoSpaceDN w:val="0"/>
      <w:spacing w:after="0" w:line="240" w:lineRule="auto"/>
      <w:ind w:right="0"/>
    </w:pPr>
    <w:rPr>
      <w:rFonts w:eastAsia="Calibri" w:cs="Calibri"/>
      <w:sz w:val="1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6639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A57D1"/>
    <w:pPr>
      <w:spacing w:after="200" w:line="271" w:lineRule="auto"/>
      <w:ind w:right="720"/>
    </w:pPr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 w:after="0" w:line="240" w:lineRule="auto"/>
      <w:ind w:right="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4"/>
    </w:pPr>
    <w:rPr>
      <w:rFonts w:asciiTheme="majorHAnsi" w:eastAsiaTheme="majorEastAsia" w:hAnsiTheme="majorHAnsi" w:cstheme="majorBidi"/>
      <w:color w:val="1F4E79" w:themeColor="accent1" w:themeShade="80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 w:after="0" w:line="240" w:lineRule="auto"/>
      <w:ind w:right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ind w:right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  <w:ind w:right="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0" w:line="240" w:lineRule="auto"/>
      <w:ind w:left="864" w:right="864"/>
      <w:jc w:val="center"/>
    </w:pPr>
    <w:rPr>
      <w:i/>
      <w:iCs/>
      <w:color w:val="404040" w:themeColor="text1" w:themeTint="BF"/>
      <w:szCs w:val="22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 w:line="240" w:lineRule="auto"/>
      <w:ind w:left="864" w:right="864"/>
      <w:jc w:val="center"/>
    </w:pPr>
    <w:rPr>
      <w:i/>
      <w:iCs/>
      <w:color w:val="1F4E79" w:themeColor="accent1" w:themeShade="80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line="240" w:lineRule="auto"/>
      <w:ind w:right="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spacing w:after="0" w:line="240" w:lineRule="auto"/>
      <w:ind w:left="1152" w:right="1152"/>
    </w:pPr>
    <w:rPr>
      <w:rFonts w:eastAsiaTheme="minorEastAsia"/>
      <w:i/>
      <w:iCs/>
      <w:color w:val="1F4E79" w:themeColor="accent1" w:themeShade="80"/>
      <w:szCs w:val="2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 w:line="240" w:lineRule="auto"/>
      <w:ind w:right="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 w:line="240" w:lineRule="auto"/>
      <w:ind w:left="360" w:right="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pPr>
      <w:spacing w:after="0" w:line="240" w:lineRule="auto"/>
      <w:ind w:right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pPr>
      <w:spacing w:after="0" w:line="240" w:lineRule="auto"/>
      <w:ind w:right="0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pPr>
      <w:spacing w:after="0" w:line="240" w:lineRule="auto"/>
      <w:ind w:right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pPr>
      <w:spacing w:after="0" w:line="240" w:lineRule="auto"/>
      <w:ind w:right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  <w:pPr>
      <w:spacing w:after="0" w:line="240" w:lineRule="auto"/>
      <w:ind w:right="0"/>
    </w:pPr>
    <w:rPr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 w:line="240" w:lineRule="auto"/>
      <w:ind w:left="1757" w:right="0"/>
    </w:pPr>
    <w:rPr>
      <w:szCs w:val="22"/>
    </w:rPr>
  </w:style>
  <w:style w:type="paragraph" w:styleId="NoSpacing">
    <w:name w:val="No Spacing"/>
    <w:basedOn w:val="Normal"/>
    <w:uiPriority w:val="1"/>
    <w:qFormat/>
    <w:rsid w:val="00BA57D1"/>
    <w:pPr>
      <w:widowControl w:val="0"/>
      <w:autoSpaceDE w:val="0"/>
      <w:autoSpaceDN w:val="0"/>
      <w:spacing w:after="0" w:line="240" w:lineRule="auto"/>
      <w:ind w:right="0"/>
    </w:pPr>
    <w:rPr>
      <w:rFonts w:eastAsia="Calibri" w:cs="Calibri"/>
      <w:sz w:val="1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6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80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ahmed222002.github.io/html-project-repository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hyperlink" Target="https://github.com/ahmed222002/html-project-repository" TargetMode="External"/><Relationship Id="rId24" Type="http://schemas.openxmlformats.org/officeDocument/2006/relationships/image" Target="media/image12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hmad\AppData\Local\Microsoft\Office\16.0\DTS\en-US%7b02D2324F-B3DE-4EAC-AD5B-46213C270880%7d\%7b80A1F321-F0E7-4F3C-9D22-CC482C870212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{80A1F321-F0E7-4F3C-9D22-CC482C870212}tf02786999_win32</Template>
  <TotalTime>1</TotalTime>
  <Pages>16</Pages>
  <Words>204</Words>
  <Characters>1165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</dc:creator>
  <cp:lastModifiedBy>0</cp:lastModifiedBy>
  <cp:revision>2</cp:revision>
  <dcterms:created xsi:type="dcterms:W3CDTF">2021-06-07T20:42:00Z</dcterms:created>
  <dcterms:modified xsi:type="dcterms:W3CDTF">2021-06-07T20:42:00Z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